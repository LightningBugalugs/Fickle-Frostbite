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alias w:val="Company Name"/>
        <w:tag w:val=""/>
        <w:id w:val="-1780489925"/>
        <w:placeholder>
          <w:docPart w:val="07255CB34C9D4C0B9FDE31F8437B7726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p w:rsidR="00893AD0" w:rsidRDefault="00D56624">
          <w:pPr>
            <w:pStyle w:val="Heading3"/>
            <w:spacing w:after="600"/>
          </w:pPr>
          <w:r>
            <w:t>Fickle Frostbite</w:t>
          </w:r>
        </w:p>
      </w:sdtContent>
    </w:sdt>
    <w:p w:rsidR="00893AD0" w:rsidRDefault="006915E3">
      <w:pPr>
        <w:pStyle w:val="Logo"/>
        <w:spacing w:before="480" w:after="480"/>
      </w:pPr>
      <w:r>
        <w:rPr>
          <w:lang w:val="en-AU" w:eastAsia="en-AU"/>
        </w:rPr>
        <w:drawing>
          <wp:inline distT="0" distB="0" distL="0" distR="0">
            <wp:extent cx="2651760" cy="1449883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placehold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1449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alias w:val="Title"/>
        <w:tag w:val=""/>
        <w:id w:val="2007550668"/>
        <w:placeholder>
          <w:docPart w:val="52610A0A38F245B8B062003A8B3A42C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 w:multiLine="1"/>
      </w:sdtPr>
      <w:sdtEndPr/>
      <w:sdtContent>
        <w:p w:rsidR="00893AD0" w:rsidRDefault="00D56624">
          <w:pPr>
            <w:pStyle w:val="Title"/>
          </w:pPr>
          <w:r>
            <w:t>Garmin To User Guide</w:t>
          </w:r>
        </w:p>
      </w:sdtContent>
    </w:sdt>
    <w:p w:rsidR="00893AD0" w:rsidRDefault="006915E3">
      <w:pPr>
        <w:pStyle w:val="Subtitle"/>
      </w:pPr>
      <w:r>
        <w:t xml:space="preserve">Version </w:t>
      </w:r>
      <w:r w:rsidR="00D56624">
        <w:t>1</w:t>
      </w:r>
    </w:p>
    <w:sdt>
      <w:sdtPr>
        <w:alias w:val="Date"/>
        <w:tag w:val=""/>
        <w:id w:val="-1227291899"/>
        <w:placeholder>
          <w:docPart w:val="AD0D5ECD6C224F928F960FDB5FB142BA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5-09-17T00:00:00Z">
          <w:dateFormat w:val="MMMM d, yyyy"/>
          <w:lid w:val="en-US"/>
          <w:storeMappedDataAs w:val="dateTime"/>
          <w:calendar w:val="gregorian"/>
        </w:date>
      </w:sdtPr>
      <w:sdtEndPr/>
      <w:sdtContent>
        <w:p w:rsidR="00893AD0" w:rsidRDefault="00D56624">
          <w:pPr>
            <w:pStyle w:val="Subtitle"/>
          </w:pPr>
          <w:r>
            <w:t>September 17, 2015</w:t>
          </w:r>
        </w:p>
      </w:sdtContent>
    </w:sdt>
    <w:p w:rsidR="00893AD0" w:rsidRDefault="006915E3">
      <w:pPr>
        <w:pStyle w:val="Heading3"/>
      </w:pPr>
      <w:r>
        <w:t>Pre</w:t>
      </w:r>
      <w:r w:rsidR="00D56624">
        <w:t>pared</w:t>
      </w:r>
      <w:r>
        <w:t xml:space="preserve"> by</w:t>
      </w:r>
      <w:r>
        <w:br/>
      </w:r>
      <w:sdt>
        <w:sdtPr>
          <w:alias w:val="Name"/>
          <w:tag w:val=""/>
          <w:id w:val="-413481653"/>
          <w:placeholder>
            <w:docPart w:val="6F7F316993AE41AA96885E8F92B4A899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D56624">
            <w:rPr>
              <w:lang w:val="en-AU"/>
            </w:rPr>
            <w:t xml:space="preserve">Lightning </w:t>
          </w:r>
          <w:proofErr w:type="spellStart"/>
          <w:r w:rsidR="00D56624">
            <w:rPr>
              <w:lang w:val="en-AU"/>
            </w:rPr>
            <w:t>Bugalugs</w:t>
          </w:r>
          <w:proofErr w:type="spellEnd"/>
        </w:sdtContent>
      </w:sdt>
    </w:p>
    <w:p w:rsidR="00893AD0" w:rsidRDefault="00893AD0">
      <w:pPr>
        <w:sectPr w:rsidR="00893AD0"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sdt>
      <w:sdtPr>
        <w:alias w:val="Title"/>
        <w:tag w:val=""/>
        <w:id w:val="551823944"/>
        <w:placeholder>
          <w:docPart w:val="97BC71C683CF4C3B912F1AF3B4536FC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 w:multiLine="1"/>
      </w:sdtPr>
      <w:sdtEndPr/>
      <w:sdtContent>
        <w:p w:rsidR="00893AD0" w:rsidRDefault="00D56624">
          <w:pPr>
            <w:pStyle w:val="Heading1"/>
          </w:pPr>
          <w:r>
            <w:rPr>
              <w:lang w:val="en-AU"/>
            </w:rPr>
            <w:t xml:space="preserve">Garmin </w:t>
          </w:r>
          <w:proofErr w:type="gramStart"/>
          <w:r>
            <w:rPr>
              <w:lang w:val="en-AU"/>
            </w:rPr>
            <w:t>To</w:t>
          </w:r>
          <w:proofErr w:type="gramEnd"/>
          <w:r>
            <w:rPr>
              <w:lang w:val="en-AU"/>
            </w:rPr>
            <w:t xml:space="preserve"> User Guide</w:t>
          </w:r>
        </w:p>
      </w:sdtContent>
    </w:sdt>
    <w:p w:rsidR="00D56624" w:rsidRPr="00D56624" w:rsidRDefault="00D56624" w:rsidP="00D56624">
      <w:pPr>
        <w:jc w:val="both"/>
      </w:pPr>
      <w:r>
        <w:t xml:space="preserve">The </w:t>
      </w:r>
      <w:proofErr w:type="spellStart"/>
      <w:r>
        <w:t>GarminTo</w:t>
      </w:r>
      <w:proofErr w:type="spellEnd"/>
      <w:r>
        <w:t xml:space="preserve"> program enables easy transition from Garmin files (.</w:t>
      </w:r>
      <w:proofErr w:type="spellStart"/>
      <w:r>
        <w:t>tcx</w:t>
      </w:r>
      <w:proofErr w:type="spellEnd"/>
      <w:r>
        <w:t>) to a number of other file formats.  They are described separately below, but they can be used in conjunction with each other (i.e. multiple exports from the single input location/file/directory).</w:t>
      </w:r>
      <w:bookmarkStart w:id="0" w:name="_GoBack"/>
      <w:bookmarkEnd w:id="0"/>
    </w:p>
    <w:p w:rsidR="00893AD0" w:rsidRDefault="00D56624">
      <w:pPr>
        <w:pStyle w:val="Heading2"/>
      </w:pPr>
      <w:proofErr w:type="spellStart"/>
      <w:r>
        <w:t>GarminTo</w:t>
      </w:r>
      <w:proofErr w:type="spellEnd"/>
      <w:r>
        <w:t xml:space="preserve"> Google Maps</w:t>
      </w:r>
    </w:p>
    <w:p w:rsidR="00893AD0" w:rsidRDefault="00D56624">
      <w:proofErr w:type="spellStart"/>
      <w:r>
        <w:t>GarminTo</w:t>
      </w:r>
      <w:proofErr w:type="spellEnd"/>
      <w:r>
        <w:t xml:space="preserve"> input /</w:t>
      </w:r>
      <w:proofErr w:type="spellStart"/>
      <w:proofErr w:type="gramStart"/>
      <w:r>
        <w:t>GoogleMaps</w:t>
      </w:r>
      <w:proofErr w:type="spellEnd"/>
      <w:r>
        <w:t>(</w:t>
      </w:r>
      <w:proofErr w:type="gramEnd"/>
      <w:r>
        <w:t>DIR:&lt;directory&gt;)</w:t>
      </w:r>
    </w:p>
    <w:p w:rsidR="00893AD0" w:rsidRDefault="00D56624" w:rsidP="00D56624">
      <w:pPr>
        <w:jc w:val="both"/>
      </w:pPr>
      <w:r>
        <w:t>Takes the input file (or directory of files) and creates a google map (.</w:t>
      </w:r>
      <w:proofErr w:type="spellStart"/>
      <w:r>
        <w:t>htm</w:t>
      </w:r>
      <w:proofErr w:type="spellEnd"/>
      <w:r>
        <w:t>) file of each of the activities contained within the input files.</w:t>
      </w:r>
    </w:p>
    <w:p w:rsidR="00893AD0" w:rsidRDefault="00D56624">
      <w:pPr>
        <w:pStyle w:val="Heading2"/>
      </w:pPr>
      <w:proofErr w:type="spellStart"/>
      <w:r>
        <w:t>GarminTo</w:t>
      </w:r>
      <w:proofErr w:type="spellEnd"/>
      <w:r>
        <w:t xml:space="preserve"> Excel 2013</w:t>
      </w:r>
    </w:p>
    <w:p w:rsidR="00893AD0" w:rsidRDefault="00D56624">
      <w:proofErr w:type="spellStart"/>
      <w:r>
        <w:t>GarminTo</w:t>
      </w:r>
      <w:proofErr w:type="spellEnd"/>
      <w:r>
        <w:t xml:space="preserve"> input /</w:t>
      </w:r>
      <w:proofErr w:type="gramStart"/>
      <w:r>
        <w:t>Excel2013(</w:t>
      </w:r>
      <w:proofErr w:type="gramEnd"/>
      <w:r>
        <w:t>DIR:&lt;directory&gt;)</w:t>
      </w:r>
    </w:p>
    <w:p w:rsidR="00893AD0" w:rsidRDefault="00D56624" w:rsidP="00D56624">
      <w:pPr>
        <w:jc w:val="both"/>
      </w:pPr>
      <w:r>
        <w:t>Takes the input file (or directory of files) and creates an Excel 2013 (.</w:t>
      </w:r>
      <w:proofErr w:type="spellStart"/>
      <w:r>
        <w:t>xlxs</w:t>
      </w:r>
      <w:proofErr w:type="spellEnd"/>
      <w:r>
        <w:t xml:space="preserve">) file for each of the activities contained within the input files.  The Excel 2013 files are flat files with a single worksheet representing all the </w:t>
      </w:r>
      <w:proofErr w:type="spellStart"/>
      <w:r>
        <w:t>trackpoints</w:t>
      </w:r>
      <w:proofErr w:type="spellEnd"/>
      <w:r>
        <w:t xml:space="preserve"> for that file.</w:t>
      </w:r>
    </w:p>
    <w:p w:rsidR="00893AD0" w:rsidRDefault="00D56624">
      <w:pPr>
        <w:pStyle w:val="Heading2"/>
      </w:pPr>
      <w:proofErr w:type="spellStart"/>
      <w:r>
        <w:t>GarminTo</w:t>
      </w:r>
      <w:proofErr w:type="spellEnd"/>
      <w:r>
        <w:t xml:space="preserve"> SQL</w:t>
      </w:r>
    </w:p>
    <w:p w:rsidR="00893AD0" w:rsidRDefault="00D56624">
      <w:proofErr w:type="spellStart"/>
      <w:r>
        <w:t>GarminTo</w:t>
      </w:r>
      <w:proofErr w:type="spellEnd"/>
      <w:r>
        <w:t xml:space="preserve"> input /SQL(SERVER:&lt;ServerName&gt;;DB:&lt;DatabaseName&gt;;UID&lt;SqlUser&gt;;PWD:&lt;SqlUserPassword&gt;</w:t>
      </w:r>
    </w:p>
    <w:p w:rsidR="00893AD0" w:rsidRDefault="00D56624" w:rsidP="00D56624">
      <w:pPr>
        <w:jc w:val="both"/>
      </w:pPr>
      <w:r>
        <w:t xml:space="preserve">Takes the input file (or directory of files) and creates a SQL database (or </w:t>
      </w:r>
      <w:proofErr w:type="gramStart"/>
      <w:r>
        <w:t>adds</w:t>
      </w:r>
      <w:proofErr w:type="gramEnd"/>
      <w:r>
        <w:t xml:space="preserve"> to an existing database) with relational tables representing the activities, laps and </w:t>
      </w:r>
      <w:proofErr w:type="spellStart"/>
      <w:r>
        <w:t>trackpoints</w:t>
      </w:r>
      <w:proofErr w:type="spellEnd"/>
      <w:r>
        <w:t>.</w:t>
      </w:r>
    </w:p>
    <w:p w:rsidR="00893AD0" w:rsidRDefault="00893AD0" w:rsidP="00D56624"/>
    <w:sectPr w:rsidR="00893AD0"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15E3" w:rsidRDefault="006915E3">
      <w:pPr>
        <w:spacing w:after="0" w:line="240" w:lineRule="auto"/>
      </w:pPr>
      <w:r>
        <w:separator/>
      </w:r>
    </w:p>
  </w:endnote>
  <w:endnote w:type="continuationSeparator" w:id="0">
    <w:p w:rsidR="006915E3" w:rsidRDefault="00691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ext"/>
    </w:tblPr>
    <w:tblGrid>
      <w:gridCol w:w="3744"/>
      <w:gridCol w:w="1872"/>
      <w:gridCol w:w="3744"/>
    </w:tblGrid>
    <w:tr w:rsidR="00893AD0">
      <w:tc>
        <w:tcPr>
          <w:tcW w:w="2000" w:type="pct"/>
          <w:vAlign w:val="bottom"/>
        </w:tcPr>
        <w:p w:rsidR="00893AD0" w:rsidRDefault="006915E3">
          <w:pPr>
            <w:pStyle w:val="Footer"/>
          </w:pPr>
          <w:sdt>
            <w:sdtPr>
              <w:alias w:val="Company Name"/>
              <w:tag w:val=""/>
              <w:id w:val="-728771662"/>
              <w:placeholder>
                <w:docPart w:val="07255CB34C9D4C0B9FDE31F8437B7726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r w:rsidR="00D56624">
                <w:rPr>
                  <w:lang w:val="en-AU"/>
                </w:rPr>
                <w:t>Fickle Frostbite</w:t>
              </w:r>
            </w:sdtContent>
          </w:sdt>
        </w:p>
      </w:tc>
      <w:tc>
        <w:tcPr>
          <w:tcW w:w="1000" w:type="pct"/>
          <w:vAlign w:val="bottom"/>
        </w:tcPr>
        <w:p w:rsidR="00893AD0" w:rsidRDefault="006915E3">
          <w:pPr>
            <w:pStyle w:val="Footer"/>
            <w:jc w:val="center"/>
          </w:pPr>
          <w:r>
            <w:t xml:space="preserve">Page 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D56624">
            <w:rPr>
              <w:noProof/>
            </w:rPr>
            <w:t>2</w:t>
          </w:r>
          <w:r>
            <w:fldChar w:fldCharType="end"/>
          </w:r>
        </w:p>
      </w:tc>
      <w:tc>
        <w:tcPr>
          <w:tcW w:w="2000" w:type="pct"/>
          <w:vAlign w:val="bottom"/>
        </w:tcPr>
        <w:p w:rsidR="00893AD0" w:rsidRDefault="006915E3">
          <w:pPr>
            <w:pStyle w:val="Footer"/>
            <w:jc w:val="right"/>
          </w:pPr>
          <w:sdt>
            <w:sdtPr>
              <w:id w:val="1338034600"/>
              <w:placeholder>
                <w:docPart w:val="77A756CB9B054581B62C365F8FCBBC7A"/>
              </w:placeholder>
              <w:temporary/>
              <w:showingPlcHdr/>
              <w15:appearance w15:val="hidden"/>
            </w:sdtPr>
            <w:sdtEndPr/>
            <w:sdtContent>
              <w:r>
                <w:t>CONFIDENTIAL</w:t>
              </w:r>
            </w:sdtContent>
          </w:sdt>
        </w:p>
      </w:tc>
    </w:tr>
  </w:tbl>
  <w:p w:rsidR="00893AD0" w:rsidRDefault="00893AD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ext"/>
    </w:tblPr>
    <w:tblGrid>
      <w:gridCol w:w="3744"/>
      <w:gridCol w:w="1872"/>
      <w:gridCol w:w="3744"/>
    </w:tblGrid>
    <w:tr w:rsidR="00893AD0">
      <w:tc>
        <w:tcPr>
          <w:tcW w:w="2000" w:type="pct"/>
          <w:vAlign w:val="bottom"/>
        </w:tcPr>
        <w:p w:rsidR="00893AD0" w:rsidRDefault="006915E3">
          <w:pPr>
            <w:pStyle w:val="Footer"/>
          </w:pPr>
          <w:sdt>
            <w:sdtPr>
              <w:alias w:val="Company Name"/>
              <w:tag w:val=""/>
              <w:id w:val="1655181633"/>
              <w:placeholder>
                <w:docPart w:val="07255CB34C9D4C0B9FDE31F8437B7726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r w:rsidR="00D56624">
                <w:rPr>
                  <w:lang w:val="en-AU"/>
                </w:rPr>
                <w:t>Fickle Frostbite</w:t>
              </w:r>
            </w:sdtContent>
          </w:sdt>
        </w:p>
      </w:tc>
      <w:tc>
        <w:tcPr>
          <w:tcW w:w="1000" w:type="pct"/>
          <w:vAlign w:val="bottom"/>
        </w:tcPr>
        <w:p w:rsidR="00893AD0" w:rsidRDefault="00893AD0">
          <w:pPr>
            <w:pStyle w:val="Footer"/>
          </w:pPr>
        </w:p>
      </w:tc>
      <w:tc>
        <w:tcPr>
          <w:tcW w:w="2000" w:type="pct"/>
          <w:vAlign w:val="bottom"/>
        </w:tcPr>
        <w:p w:rsidR="00893AD0" w:rsidRDefault="006915E3">
          <w:pPr>
            <w:pStyle w:val="Footer"/>
            <w:jc w:val="right"/>
          </w:pPr>
          <w:sdt>
            <w:sdtPr>
              <w:id w:val="1011334708"/>
              <w:placeholder>
                <w:docPart w:val="77A756CB9B054581B62C365F8FCBBC7A"/>
              </w:placeholder>
              <w:temporary/>
              <w:showingPlcHdr/>
              <w15:appearance w15:val="hidden"/>
            </w:sdtPr>
            <w:sdtEndPr/>
            <w:sdtContent>
              <w:r>
                <w:t>CONFIDENTIAL</w:t>
              </w:r>
            </w:sdtContent>
          </w:sdt>
        </w:p>
      </w:tc>
    </w:tr>
  </w:tbl>
  <w:p w:rsidR="00893AD0" w:rsidRDefault="00893AD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15E3" w:rsidRDefault="006915E3">
      <w:pPr>
        <w:spacing w:after="0" w:line="240" w:lineRule="auto"/>
      </w:pPr>
      <w:r>
        <w:separator/>
      </w:r>
    </w:p>
  </w:footnote>
  <w:footnote w:type="continuationSeparator" w:id="0">
    <w:p w:rsidR="006915E3" w:rsidRDefault="006915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E04"/>
    <w:rsid w:val="006915E3"/>
    <w:rsid w:val="006D318B"/>
    <w:rsid w:val="00893AD0"/>
    <w:rsid w:val="00912E04"/>
    <w:rsid w:val="00D5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470BDA-FF5C-4578-89F4-6BB3B16E2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pBdr>
        <w:top w:val="single" w:sz="4" w:space="1" w:color="7F7F7F" w:themeColor="text1" w:themeTint="80"/>
      </w:pBdr>
      <w:spacing w:before="36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before="600" w:after="0"/>
      <w:jc w:val="right"/>
      <w:outlineLvl w:val="2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2"/>
    <w:rPr>
      <w:i/>
      <w:iCs/>
      <w:color w:val="7F7F7F" w:themeColor="text1" w:themeTint="80"/>
    </w:rPr>
  </w:style>
  <w:style w:type="paragraph" w:styleId="Subtitle">
    <w:name w:val="Subtitle"/>
    <w:basedOn w:val="Normal"/>
    <w:next w:val="Normal"/>
    <w:link w:val="SubtitleChar"/>
    <w:uiPriority w:val="1"/>
    <w:qFormat/>
    <w:pPr>
      <w:numPr>
        <w:ilvl w:val="1"/>
      </w:numPr>
      <w:spacing w:after="160"/>
      <w:jc w:val="right"/>
    </w:pPr>
    <w:rPr>
      <w:caps/>
      <w:color w:val="7F7F7F" w:themeColor="text1" w:themeTint="8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Pr>
      <w:caps/>
      <w:color w:val="7F7F7F" w:themeColor="text1" w:themeTint="80"/>
      <w:sz w:val="28"/>
      <w:szCs w:val="28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600" w:after="600" w:line="240" w:lineRule="auto"/>
      <w:contextualSpacing/>
      <w:jc w:val="right"/>
    </w:pPr>
    <w:rPr>
      <w:rFonts w:asciiTheme="majorHAnsi" w:eastAsiaTheme="majorEastAsia" w:hAnsiTheme="majorHAnsi" w:cstheme="majorBidi"/>
      <w:caps/>
      <w:color w:val="2E74B5" w:themeColor="accent1" w:themeShade="BF"/>
      <w:spacing w:val="-10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2E74B5" w:themeColor="accent1" w:themeShade="BF"/>
      <w:spacing w:val="-10"/>
      <w:kern w:val="28"/>
      <w:sz w:val="60"/>
      <w:szCs w:val="60"/>
    </w:rPr>
  </w:style>
  <w:style w:type="paragraph" w:customStyle="1" w:styleId="Logo">
    <w:name w:val="Logo"/>
    <w:basedOn w:val="Normal"/>
    <w:uiPriority w:val="1"/>
    <w:qFormat/>
    <w:pPr>
      <w:spacing w:before="360"/>
      <w:jc w:val="right"/>
    </w:pPr>
    <w:rPr>
      <w:noProof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Footer">
    <w:name w:val="footer"/>
    <w:basedOn w:val="Normal"/>
    <w:link w:val="FooterChar"/>
    <w:uiPriority w:val="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2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1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HDog\AppData\Roaming\Microsoft\Templates\Elevator%20speech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7255CB34C9D4C0B9FDE31F8437B77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FB2E7-8B4B-41BD-9FFD-B0953992D40B}"/>
      </w:docPartPr>
      <w:docPartBody>
        <w:p w:rsidR="00000000" w:rsidRDefault="00072556">
          <w:pPr>
            <w:pStyle w:val="07255CB34C9D4C0B9FDE31F8437B7726"/>
          </w:pPr>
          <w:r>
            <w:t>[Company Name]</w:t>
          </w:r>
        </w:p>
      </w:docPartBody>
    </w:docPart>
    <w:docPart>
      <w:docPartPr>
        <w:name w:val="52610A0A38F245B8B062003A8B3A42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572474-FCC5-40AA-A231-0D71FB045C89}"/>
      </w:docPartPr>
      <w:docPartBody>
        <w:p w:rsidR="00000000" w:rsidRDefault="00072556">
          <w:pPr>
            <w:pStyle w:val="52610A0A38F245B8B062003A8B3A42C0"/>
          </w:pPr>
          <w:r>
            <w:t>elevator speech</w:t>
          </w:r>
        </w:p>
      </w:docPartBody>
    </w:docPart>
    <w:docPart>
      <w:docPartPr>
        <w:name w:val="AD0D5ECD6C224F928F960FDB5FB142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0CE6C4-5635-4AC1-87D3-3B638F2CC8B4}"/>
      </w:docPartPr>
      <w:docPartBody>
        <w:p w:rsidR="00000000" w:rsidRDefault="00072556">
          <w:pPr>
            <w:pStyle w:val="AD0D5ECD6C224F928F960FDB5FB142BA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6F7F316993AE41AA96885E8F92B4A8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51F33-CB80-49A5-993C-C6E06CB8E27F}"/>
      </w:docPartPr>
      <w:docPartBody>
        <w:p w:rsidR="00000000" w:rsidRDefault="00072556">
          <w:pPr>
            <w:pStyle w:val="6F7F316993AE41AA96885E8F92B4A899"/>
          </w:pPr>
          <w:r>
            <w:t>[Presenter's name]</w:t>
          </w:r>
        </w:p>
      </w:docPartBody>
    </w:docPart>
    <w:docPart>
      <w:docPartPr>
        <w:name w:val="97BC71C683CF4C3B912F1AF3B4536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38D7B5-75E6-4640-8827-C8C0C79D2254}"/>
      </w:docPartPr>
      <w:docPartBody>
        <w:p w:rsidR="00000000" w:rsidRDefault="00072556">
          <w:pPr>
            <w:pStyle w:val="97BC71C683CF4C3B912F1AF3B4536FC3"/>
          </w:pPr>
          <w:r>
            <w:t>Elevator Speech</w:t>
          </w:r>
        </w:p>
      </w:docPartBody>
    </w:docPart>
    <w:docPart>
      <w:docPartPr>
        <w:name w:val="77A756CB9B054581B62C365F8FCBBC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9BE15E-1774-41B3-89BE-3575C54E8D5C}"/>
      </w:docPartPr>
      <w:docPartBody>
        <w:p w:rsidR="00000000" w:rsidRDefault="00072556">
          <w:pPr>
            <w:pStyle w:val="77A756CB9B054581B62C365F8FCBBC7A"/>
          </w:pPr>
          <w:r>
            <w:t>CONFIDENTIAL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556"/>
    <w:rsid w:val="00072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7255CB34C9D4C0B9FDE31F8437B7726">
    <w:name w:val="07255CB34C9D4C0B9FDE31F8437B7726"/>
  </w:style>
  <w:style w:type="paragraph" w:customStyle="1" w:styleId="52610A0A38F245B8B062003A8B3A42C0">
    <w:name w:val="52610A0A38F245B8B062003A8B3A42C0"/>
  </w:style>
  <w:style w:type="paragraph" w:customStyle="1" w:styleId="A8A1433FE5DD4D649171993B1EA9219D">
    <w:name w:val="A8A1433FE5DD4D649171993B1EA9219D"/>
  </w:style>
  <w:style w:type="character" w:styleId="PlaceholderText">
    <w:name w:val="Placeholder Text"/>
    <w:basedOn w:val="DefaultParagraphFont"/>
    <w:uiPriority w:val="2"/>
    <w:rPr>
      <w:i/>
      <w:iCs/>
      <w:color w:val="7F7F7F" w:themeColor="text1" w:themeTint="80"/>
    </w:rPr>
  </w:style>
  <w:style w:type="paragraph" w:customStyle="1" w:styleId="AD0D5ECD6C224F928F960FDB5FB142BA">
    <w:name w:val="AD0D5ECD6C224F928F960FDB5FB142BA"/>
  </w:style>
  <w:style w:type="paragraph" w:customStyle="1" w:styleId="6F7F316993AE41AA96885E8F92B4A899">
    <w:name w:val="6F7F316993AE41AA96885E8F92B4A899"/>
  </w:style>
  <w:style w:type="paragraph" w:customStyle="1" w:styleId="97BC71C683CF4C3B912F1AF3B4536FC3">
    <w:name w:val="97BC71C683CF4C3B912F1AF3B4536FC3"/>
  </w:style>
  <w:style w:type="paragraph" w:customStyle="1" w:styleId="C21AFAB8289E43BAA2619F68A99BA225">
    <w:name w:val="C21AFAB8289E43BAA2619F68A99BA225"/>
  </w:style>
  <w:style w:type="paragraph" w:customStyle="1" w:styleId="0B5883E02EE24086830BBDF690945E00">
    <w:name w:val="0B5883E02EE24086830BBDF690945E00"/>
  </w:style>
  <w:style w:type="paragraph" w:customStyle="1" w:styleId="8FE1696A741543D4A3DFED7D8641AFB9">
    <w:name w:val="8FE1696A741543D4A3DFED7D8641AFB9"/>
  </w:style>
  <w:style w:type="paragraph" w:customStyle="1" w:styleId="C7B73983F2954888ACA41DC2FA05AB1B">
    <w:name w:val="C7B73983F2954888ACA41DC2FA05AB1B"/>
  </w:style>
  <w:style w:type="paragraph" w:customStyle="1" w:styleId="58EBCAFE1E3843578B716C960E55F4FB">
    <w:name w:val="58EBCAFE1E3843578B716C960E55F4FB"/>
  </w:style>
  <w:style w:type="paragraph" w:customStyle="1" w:styleId="FFC217BD458949D1BA926B15A05BA81E">
    <w:name w:val="FFC217BD458949D1BA926B15A05BA81E"/>
  </w:style>
  <w:style w:type="paragraph" w:customStyle="1" w:styleId="53ABF9BF1A20494E8159B617FF1E95F2">
    <w:name w:val="53ABF9BF1A20494E8159B617FF1E95F2"/>
  </w:style>
  <w:style w:type="paragraph" w:customStyle="1" w:styleId="22EEDEDFA70E48B4B19B5E3DDEDE7951">
    <w:name w:val="22EEDEDFA70E48B4B19B5E3DDEDE7951"/>
  </w:style>
  <w:style w:type="paragraph" w:customStyle="1" w:styleId="77A756CB9B054581B62C365F8FCBBC7A">
    <w:name w:val="77A756CB9B054581B62C365F8FCBBC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Elevator speech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overPageProperties xmlns="http://schemas.microsoft.com/office/2006/coverPageProps">
  <PublishDate>2015-09-17T00:00:00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22118D87-C52A-4439-995A-1999B42491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Elevator speech</Template>
  <TotalTime>18</TotalTime>
  <Pages>2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Fickle Frostbite</Company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Garmin To User Guide</dc:title>
  <dc:creator>Lightning Bugalugs</dc:creator>
  <cp:keywords/>
  <cp:lastModifiedBy>ChrisHDog</cp:lastModifiedBy>
  <cp:revision>3</cp:revision>
  <dcterms:created xsi:type="dcterms:W3CDTF">2015-09-17T11:54:00Z</dcterms:created>
  <dcterms:modified xsi:type="dcterms:W3CDTF">2015-09-17T12:12:00Z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TC039918419991</vt:lpwstr>
  </property>
</Properties>
</file>